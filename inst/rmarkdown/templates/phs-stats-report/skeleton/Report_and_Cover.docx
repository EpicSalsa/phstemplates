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file343c4ab53d4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A15828" w:rsidRDefault="004E593E" w:rsidP="00A95250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8E74C4" w:rsidRPr="00A15828" w:rsidRDefault="008E74C4" w:rsidP="004E593E">
      <w:pPr>
        <w:rPr>
          <w:rFonts w:cs="Arial"/>
        </w:rPr>
      </w:pPr>
    </w:p>
    <w:p w:rsidR="008E74C4" w:rsidRPr="00A15828" w:rsidRDefault="00C80488" w:rsidP="008E74C4">
      <w:pPr>
        <w:rPr>
          <w:rFonts w:cs="Arial"/>
        </w:rPr>
      </w:pPr>
      <w:r w:rsidRPr="00A15828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8890</wp:posOffset>
                </wp:positionV>
                <wp:extent cx="5440680" cy="14116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D02" w:rsidRDefault="00177D02" w:rsidP="00177D02">
                            <w:pPr>
                              <w:pStyle w:val="PublicationTitle"/>
                            </w:pPr>
                            <w:bookmarkStart w:id="0" w:name="_Toc322599008"/>
                            <w:bookmarkStart w:id="1" w:name="_Toc322600015"/>
                            <w:bookmarkStart w:id="2" w:name="_Toc322600037"/>
                            <w:bookmarkStart w:id="3" w:name="_Toc323040046"/>
                            <w:bookmarkStart w:id="4" w:name="_Toc324429932"/>
                            <w:bookmarkStart w:id="5" w:name="_Toc324429979"/>
                            <w:r>
                              <w:t>My Title</w:t>
                            </w:r>
                            <w:bookmarkStart w:id="6" w:name="_GoBack"/>
                            <w:bookmarkEnd w:id="6"/>
                          </w:p>
                          <w:p w:rsidR="000C1BFA" w:rsidRDefault="000C1BFA" w:rsidP="005D14C7">
                            <w:pPr>
                              <w:pStyle w:val="Publicationsubtitle"/>
                            </w:pPr>
                            <w:r>
                              <w:t>My Subtitle</w:t>
                            </w:r>
                          </w:p>
                          <w:p w:rsidR="000C1BFA" w:rsidRPr="005D14C7" w:rsidRDefault="00C80488" w:rsidP="00DC2784">
                            <w:pPr>
                              <w:pStyle w:val="Publicationdate"/>
                            </w:pPr>
                            <w:r w:rsidRPr="00C80488">
                              <w:t>Publication date: DD Month YYYY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35pt;margin-top:.7pt;width:428.4pt;height:1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6a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" filled="f" stroked="f">
                <v:textbox>
                  <w:txbxContent>
                    <w:p w:rsidR="00177D02" w:rsidRDefault="00177D02" w:rsidP="00177D02">
                      <w:pPr>
                        <w:pStyle w:val="PublicationTitle"/>
                      </w:pPr>
                      <w:bookmarkStart w:id="7" w:name="_Toc322599008"/>
                      <w:bookmarkStart w:id="8" w:name="_Toc322600015"/>
                      <w:bookmarkStart w:id="9" w:name="_Toc322600037"/>
                      <w:bookmarkStart w:id="10" w:name="_Toc323040046"/>
                      <w:bookmarkStart w:id="11" w:name="_Toc324429932"/>
                      <w:bookmarkStart w:id="12" w:name="_Toc324429979"/>
                      <w:r>
                        <w:t>My Title</w:t>
                      </w:r>
                      <w:bookmarkStart w:id="13" w:name="_GoBack"/>
                      <w:bookmarkEnd w:id="13"/>
                    </w:p>
                    <w:p w:rsidR="000C1BFA" w:rsidRDefault="000C1BFA" w:rsidP="005D14C7">
                      <w:pPr>
                        <w:pStyle w:val="Publicationsubtitle"/>
                      </w:pPr>
                      <w:r>
                        <w:t>My Subtitle</w:t>
                      </w:r>
                    </w:p>
                    <w:p w:rsidR="000C1BFA" w:rsidRPr="005D14C7" w:rsidRDefault="00C80488" w:rsidP="00DC2784">
                      <w:pPr>
                        <w:pStyle w:val="Publicationdate"/>
                      </w:pPr>
                      <w:r w:rsidRPr="00C80488">
                        <w:t>Publication date: DD Month YYYY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tabs>
          <w:tab w:val="left" w:pos="4364"/>
        </w:tabs>
        <w:rPr>
          <w:rFonts w:cs="Arial"/>
        </w:rPr>
      </w:pPr>
      <w:r w:rsidRPr="00A15828">
        <w:rPr>
          <w:rFonts w:cs="Arial"/>
        </w:rPr>
        <w:tab/>
      </w:r>
    </w:p>
    <w:p w:rsidR="008E74C4" w:rsidRPr="00A15828" w:rsidRDefault="008E74C4" w:rsidP="008E74C4">
      <w:pPr>
        <w:rPr>
          <w:rFonts w:cs="Arial"/>
        </w:rPr>
      </w:pPr>
    </w:p>
    <w:p w:rsidR="00FB5C55" w:rsidRPr="00A15828" w:rsidRDefault="00FB5C55" w:rsidP="008E74C4">
      <w:pPr>
        <w:rPr>
          <w:rFonts w:cs="Arial"/>
        </w:rPr>
      </w:pPr>
    </w:p>
    <w:p w:rsidR="00FB5C55" w:rsidRDefault="00FB5C55" w:rsidP="00C80488">
      <w:pPr>
        <w:pStyle w:val="RestrictedStats"/>
        <w:ind w:right="565" w:firstLine="720"/>
        <w:rPr>
          <w:rFonts w:cs="Arial"/>
        </w:rPr>
      </w:pPr>
      <w:r w:rsidRPr="00A15828">
        <w:rPr>
          <w:rFonts w:cs="Arial"/>
        </w:rPr>
        <w:t xml:space="preserve">RESTRICTED STATISTICS: embargoed to 09:30 </w:t>
      </w:r>
      <w:proofErr w:type="spellStart"/>
      <w:r w:rsidRPr="00A15828">
        <w:rPr>
          <w:rFonts w:cs="Arial"/>
        </w:rPr>
        <w:t>dd</w:t>
      </w:r>
      <w:proofErr w:type="spellEnd"/>
      <w:r w:rsidRPr="00A15828">
        <w:rPr>
          <w:rFonts w:cs="Arial"/>
        </w:rPr>
        <w:t>/mm/</w:t>
      </w:r>
      <w:proofErr w:type="spellStart"/>
      <w:r w:rsidRPr="00A15828">
        <w:rPr>
          <w:rFonts w:cs="Arial"/>
        </w:rPr>
        <w:t>yyyy</w:t>
      </w:r>
      <w:proofErr w:type="spellEnd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altChunk xmlns:w="http://schemas.openxmlformats.org/wordprocessingml/2006/main" xmlns:r="http://schemas.openxmlformats.org/officeDocument/2006/relationships" r:id="rId15"/>
    <w:sectPr w:rsidR="00FB5C55" w:rsidSect="003A29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3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834" w:rsidRDefault="00C52834" w:rsidP="007765EC">
      <w:pPr>
        <w:spacing w:after="0" w:line="240" w:lineRule="auto"/>
      </w:pPr>
      <w:r>
        <w:separator/>
      </w:r>
    </w:p>
  </w:endnote>
  <w:endnote w:type="continuationSeparator" w:id="0">
    <w:p w:rsidR="00C52834" w:rsidRDefault="00C5283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FA1E61" w:rsidRDefault="00FA1E61" w:rsidP="00FA1E61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246079E" wp14:editId="139F09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7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4F0CF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FA1E61" w:rsidRPr="005666FD" w:rsidRDefault="00FA1E61" w:rsidP="00FA1E61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>
          <w:rPr>
            <w:noProof/>
            <w:color w:val="auto"/>
            <w:position w:val="-4"/>
            <w:sz w:val="20"/>
            <w:szCs w:val="20"/>
          </w:rPr>
          <w:t>2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Pr="00C80488" w:rsidRDefault="003A29EF" w:rsidP="003A29EF">
    <w:pPr>
      <w:pStyle w:val="Cover-footertext"/>
      <w:tabs>
        <w:tab w:val="left" w:pos="1680"/>
        <w:tab w:val="center" w:pos="5216"/>
      </w:tabs>
      <w:jc w:val="left"/>
    </w:pPr>
    <w:r>
      <w:tab/>
    </w:r>
    <w:r>
      <w:tab/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832F6D" wp14:editId="6BBF52D8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8" name="Rectangle 13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4723B" id="Rectangle 13" o:spid="_x0000_s1026" alt=" &#10;" style="position:absolute;margin-left:0;margin-top:-4.1pt;width:604.8pt;height:8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" fillcolor="#43358b" stroked="f" strokeweight="2pt">
              <w10:wrap anchorx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DA180A" wp14:editId="3AD8FCF1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00" cy="72000"/>
              <wp:effectExtent l="0" t="0" r="0" b="4445"/>
              <wp:wrapNone/>
              <wp:docPr id="9" name="Rectangle 14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C020F" id="Rectangle 14" o:spid="_x0000_s1026" alt=" &#10;" style="position:absolute;margin-left:0;margin-top:-9.1pt;width:637.8pt;height:5.6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DgK3pXogIAAJU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 w:rsidRPr="00C80488">
      <w:t>A National Statistics publication for Scotland</w:t>
    </w:r>
  </w:p>
  <w:p w:rsidR="003A29EF" w:rsidRDefault="003A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834" w:rsidRDefault="00C52834" w:rsidP="007765EC">
      <w:pPr>
        <w:spacing w:after="0" w:line="240" w:lineRule="auto"/>
      </w:pPr>
      <w:r>
        <w:separator/>
      </w:r>
    </w:p>
  </w:footnote>
  <w:footnote w:type="continuationSeparator" w:id="0">
    <w:p w:rsidR="00C52834" w:rsidRDefault="00C5283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E61" w:rsidRPr="00D54655" w:rsidRDefault="00FA1E61" w:rsidP="00FA1E61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24676" wp14:editId="2DD6118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2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FDE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Pr="005666FD">
      <w:rPr>
        <w:color w:val="964091"/>
        <w:position w:val="92"/>
      </w:rPr>
      <w:t>Public Health Scotland</w:t>
    </w:r>
    <w:r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Pr="00FB5C55">
      <w:rPr>
        <w:color w:val="FF0000"/>
        <w:position w:val="92"/>
        <w:sz w:val="22"/>
      </w:rPr>
      <w:t>dd</w:t>
    </w:r>
    <w:proofErr w:type="spellEnd"/>
    <w:r w:rsidRPr="00FB5C55">
      <w:rPr>
        <w:color w:val="FF0000"/>
        <w:position w:val="92"/>
        <w:sz w:val="22"/>
      </w:rPr>
      <w:t>/mm/</w:t>
    </w:r>
    <w:proofErr w:type="spellStart"/>
    <w:r w:rsidRPr="00FB5C55">
      <w:rPr>
        <w:color w:val="FF0000"/>
        <w:position w:val="92"/>
        <w:sz w:val="22"/>
      </w:rPr>
      <w:t>yyyy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Default="003A29EF" w:rsidP="003A29EF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52CB72" wp14:editId="60538D6F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3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4655">
      <w:rPr>
        <w:color w:val="00A2E5"/>
        <w:position w:val="92"/>
      </w:rPr>
      <w:t xml:space="preserve">                                                                  </w:t>
    </w:r>
  </w:p>
  <w:p w:rsidR="003A29EF" w:rsidRDefault="003A29EF" w:rsidP="003A29EF">
    <w:pPr>
      <w:pStyle w:val="NoSpacing"/>
    </w:pPr>
  </w:p>
  <w:p w:rsidR="003A29EF" w:rsidRPr="009C7086" w:rsidRDefault="003A29EF" w:rsidP="003A29EF">
    <w:pPr>
      <w:pStyle w:val="NoSpacing"/>
    </w:pPr>
  </w:p>
  <w:p w:rsidR="003A29EF" w:rsidRPr="00F2707C" w:rsidRDefault="003A29EF" w:rsidP="003A29EF">
    <w:pPr>
      <w:pStyle w:val="NoSpacing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065BDEF" wp14:editId="5A343A43">
          <wp:simplePos x="0" y="0"/>
          <wp:positionH relativeFrom="margin">
            <wp:posOffset>5222875</wp:posOffset>
          </wp:positionH>
          <wp:positionV relativeFrom="paragraph">
            <wp:posOffset>15875</wp:posOffset>
          </wp:positionV>
          <wp:extent cx="844062" cy="859664"/>
          <wp:effectExtent l="0" t="0" r="0" b="0"/>
          <wp:wrapNone/>
          <wp:docPr id="5" name="Picture 0" descr="This publication has been accredited as a National Statistic by the United Kingdom S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NS-print - CMYK.png"/>
                  <pic:cNvPicPr/>
                </pic:nvPicPr>
                <pic:blipFill>
                  <a:blip r:embed="rId2"/>
                  <a:srcRect l="16043" r="18233"/>
                  <a:stretch>
                    <a:fillRect/>
                  </a:stretch>
                </pic:blipFill>
                <pic:spPr>
                  <a:xfrm>
                    <a:off x="0" y="0"/>
                    <a:ext cx="844062" cy="859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A29EF" w:rsidRDefault="003A2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58E42A6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09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56A5A"/>
    <w:rsid w:val="0016251C"/>
    <w:rsid w:val="00177D02"/>
    <w:rsid w:val="00195E8A"/>
    <w:rsid w:val="001A29BF"/>
    <w:rsid w:val="001A4CD2"/>
    <w:rsid w:val="001B1773"/>
    <w:rsid w:val="001D518A"/>
    <w:rsid w:val="002100E1"/>
    <w:rsid w:val="002113A5"/>
    <w:rsid w:val="00216011"/>
    <w:rsid w:val="002319D0"/>
    <w:rsid w:val="0025108A"/>
    <w:rsid w:val="00267BC0"/>
    <w:rsid w:val="00286562"/>
    <w:rsid w:val="002B0E4F"/>
    <w:rsid w:val="002D3022"/>
    <w:rsid w:val="002D37F9"/>
    <w:rsid w:val="002E2B6E"/>
    <w:rsid w:val="00301FE7"/>
    <w:rsid w:val="00310AAB"/>
    <w:rsid w:val="003305AB"/>
    <w:rsid w:val="00347599"/>
    <w:rsid w:val="003555C1"/>
    <w:rsid w:val="00356189"/>
    <w:rsid w:val="00366422"/>
    <w:rsid w:val="00367732"/>
    <w:rsid w:val="003A29EF"/>
    <w:rsid w:val="003A44B8"/>
    <w:rsid w:val="003B7948"/>
    <w:rsid w:val="003D2A20"/>
    <w:rsid w:val="003D6709"/>
    <w:rsid w:val="00440BC7"/>
    <w:rsid w:val="00443CEE"/>
    <w:rsid w:val="00455CB8"/>
    <w:rsid w:val="00463674"/>
    <w:rsid w:val="00465CB9"/>
    <w:rsid w:val="00474811"/>
    <w:rsid w:val="0048186A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A4852"/>
    <w:rsid w:val="006C2B12"/>
    <w:rsid w:val="006D4467"/>
    <w:rsid w:val="00707225"/>
    <w:rsid w:val="007270CE"/>
    <w:rsid w:val="007422D4"/>
    <w:rsid w:val="00747754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15828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52834"/>
    <w:rsid w:val="00C62038"/>
    <w:rsid w:val="00C65F35"/>
    <w:rsid w:val="00C80488"/>
    <w:rsid w:val="00C95644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C2784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16ADE"/>
    <w:rsid w:val="00F2707C"/>
    <w:rsid w:val="00F53F39"/>
    <w:rsid w:val="00F9014B"/>
    <w:rsid w:val="00FA1E61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4:docId w14:val="195158BD"/>
  <w15:docId w15:val="{9BD96045-A161-4EB2-B169-4500B5AA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948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94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948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948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48"/>
    <w:rPr>
      <w:rFonts w:ascii="Arial" w:hAnsi="Arial"/>
      <w:color w:val="0D0D0D" w:themeColor="text1" w:themeTint="F2"/>
      <w:sz w:val="24"/>
    </w:rPr>
  </w:style>
  <w:style w:type="paragraph" w:styleId="Footer">
    <w:name w:val="footer"/>
    <w:basedOn w:val="Normal"/>
    <w:link w:val="FooterChar"/>
    <w:uiPriority w:val="99"/>
    <w:unhideWhenUsed/>
    <w:rsid w:val="003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48"/>
    <w:rPr>
      <w:rFonts w:ascii="Arial" w:hAnsi="Arial"/>
      <w:color w:val="0D0D0D" w:themeColor="text1" w:themeTint="F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48"/>
    <w:rPr>
      <w:rFonts w:ascii="Tahoma" w:hAnsi="Tahoma" w:cs="Tahoma"/>
      <w:color w:val="0D0D0D" w:themeColor="text1" w:themeTint="F2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3B7948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3B7948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3B794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3B7948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3B794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3B794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7948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7948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3B7948"/>
  </w:style>
  <w:style w:type="character" w:styleId="Hyperlink">
    <w:name w:val="Hyperlink"/>
    <w:basedOn w:val="DefaultParagraphFont"/>
    <w:uiPriority w:val="99"/>
    <w:unhideWhenUsed/>
    <w:rsid w:val="003B7948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3B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3B7948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3B7948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3B7948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3B7948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3B794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B794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B7948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3B7948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3B7948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3B7948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3B7948"/>
    <w:pPr>
      <w:numPr>
        <w:numId w:val="11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3B7948"/>
    <w:pPr>
      <w:numPr>
        <w:numId w:val="12"/>
      </w:numPr>
    </w:pPr>
    <w:rPr>
      <w:sz w:val="18"/>
    </w:rPr>
  </w:style>
  <w:style w:type="character" w:customStyle="1" w:styleId="StyleBold">
    <w:name w:val="Style Bold"/>
    <w:basedOn w:val="DefaultParagraphFont"/>
    <w:rsid w:val="003B794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B7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948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948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3B7948"/>
    <w:pPr>
      <w:spacing w:after="360"/>
    </w:pPr>
    <w:rPr>
      <w:rFonts w:eastAsiaTheme="majorEastAsia" w:cstheme="majorBidi"/>
      <w:b/>
      <w:color w:val="43358B"/>
      <w:sz w:val="32"/>
      <w:szCs w:val="28"/>
    </w:rPr>
  </w:style>
  <w:style w:type="character" w:customStyle="1" w:styleId="ContentsHeaderChar">
    <w:name w:val="Contents Header Char"/>
    <w:basedOn w:val="Heading1Char"/>
    <w:link w:val="ContentsHeader"/>
    <w:rsid w:val="003B7948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3B794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3B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3B794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3B7948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3B7948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3B7948"/>
    <w:rPr>
      <w:rFonts w:ascii="Arial" w:hAnsi="Arial"/>
      <w:b w:val="0"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3B7948"/>
    <w:rPr>
      <w:rFonts w:ascii="Arial" w:hAnsi="Arial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3B7948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3B7948"/>
    <w:rPr>
      <w:color w:val="808080"/>
    </w:rPr>
  </w:style>
  <w:style w:type="paragraph" w:customStyle="1" w:styleId="Cover-footertext">
    <w:name w:val="Cover - footer text"/>
    <w:basedOn w:val="HeaderTitle"/>
    <w:qFormat/>
    <w:rsid w:val="003B794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94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3B7948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3B7948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glossaryDocument" Target="glossary/document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fontTable" Target="fontTable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footer" Target="footer2.xml"/>
<Relationship Id="rId5" Type="http://schemas.openxmlformats.org/officeDocument/2006/relationships/webSettings" Target="webSettings.xml"/>
<Relationship Id="rId10" Type="http://schemas.openxmlformats.org/officeDocument/2006/relationships/header" Target="header2.xml"/>
<Relationship Id="rId4" Type="http://schemas.openxmlformats.org/officeDocument/2006/relationships/settings" Target="settings.xml"/>
<Relationship Id="rId9" Type="http://schemas.openxmlformats.org/officeDocument/2006/relationships/footer" Target="footer1.xml"/>
<Relationship Id="rId14" Type="http://schemas.openxmlformats.org/officeDocument/2006/relationships/theme" Target="theme/theme1.xml"/>
<Relationship Id="rId15" Type="http://schemas.openxmlformats.org/officeDocument/2006/relationships/aFChunk" Target="..//file343c4ab53d4.docx"/>
</Relationships>

</file>

<file path=word/_rels/header2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2.png"/>
<Relationship Id="rId1" Type="http://schemas.openxmlformats.org/officeDocument/2006/relationships/image" Target="media/image1.png"/>
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\Downloads\PHS%20Template%20Files\PHS-National-Stats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C2"/>
    <w:rsid w:val="001C4CBC"/>
    <w:rsid w:val="001E2D0C"/>
    <w:rsid w:val="004E707F"/>
    <w:rsid w:val="00AC6DF1"/>
    <w:rsid w:val="00BD0538"/>
    <w:rsid w:val="00E13D61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B7A22EE11B4225ADDD0EAF46410ED9">
    <w:name w:val="25B7A22EE11B4225ADDD0EAF46410ED9"/>
  </w:style>
  <w:style w:type="paragraph" w:customStyle="1" w:styleId="70A738B6D989476F883E8595759CF8DE">
    <w:name w:val="70A738B6D989476F883E8595759CF8DE"/>
  </w:style>
  <w:style w:type="paragraph" w:customStyle="1" w:styleId="1202374E7D03457782100CACA4D5E71E">
    <w:name w:val="1202374E7D03457782100CACA4D5E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C1C2E-D1F0-4182-B876-A34E2C26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PHS-National-Stats-Report.dotx</Template>
  <TotalTime>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Insert publication title here</dc:title>
  <dc:creator>alanye01</dc:creator>
  <dc:description>Template V1.0 (March 2020)</dc:description>
  <cp:lastModifiedBy/>
  <cp:revision>6</cp:revision>
  <cp:lastPrinted>2017-01-30T11:41:00Z</cp:lastPrinted>
  <dcterms:created xsi:type="dcterms:W3CDTF">2020-04-27T14:25:00Z</dcterms:created>
  <dcterms:modified xsi:type="dcterms:W3CDTF">2021-01-04T14:48:37Z</dcterms:modified>
</cp:coreProperties>
</file>